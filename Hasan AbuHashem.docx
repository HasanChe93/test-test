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2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61"/>
        <w:gridCol w:w="667"/>
        <w:gridCol w:w="6645"/>
      </w:tblGrid>
      <w:tr w:rsidR="001B2ABD" w14:paraId="605CD9E6" w14:textId="77777777" w:rsidTr="00A10860">
        <w:trPr>
          <w:trHeight w:val="3847"/>
        </w:trPr>
        <w:tc>
          <w:tcPr>
            <w:tcW w:w="3778" w:type="dxa"/>
            <w:vAlign w:val="bottom"/>
          </w:tcPr>
          <w:p w14:paraId="20477D27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75758B" wp14:editId="5893258E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CAC47B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1" w:type="dxa"/>
          </w:tcPr>
          <w:p w14:paraId="71990BB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64" w:type="dxa"/>
            <w:vAlign w:val="bottom"/>
          </w:tcPr>
          <w:p w14:paraId="176387C9" w14:textId="5307DEDC" w:rsidR="001B2ABD" w:rsidRPr="0070340F" w:rsidRDefault="00FE699D" w:rsidP="0070340F">
            <w:pPr>
              <w:pStyle w:val="Title"/>
            </w:pPr>
            <w:r>
              <w:t>Hasan AbuHashem</w:t>
            </w:r>
          </w:p>
        </w:tc>
      </w:tr>
      <w:tr w:rsidR="001B2ABD" w14:paraId="365B825A" w14:textId="77777777" w:rsidTr="00A10860">
        <w:trPr>
          <w:trHeight w:val="8141"/>
        </w:trPr>
        <w:tc>
          <w:tcPr>
            <w:tcW w:w="3778" w:type="dxa"/>
          </w:tcPr>
          <w:p w14:paraId="65202904" w14:textId="77777777" w:rsidR="001B2ABD" w:rsidRDefault="00575AAB" w:rsidP="00036450">
            <w:pPr>
              <w:pStyle w:val="Heading3"/>
            </w:pPr>
            <w:sdt>
              <w:sdtPr>
                <w:id w:val="-1711873194"/>
                <w:placeholder>
                  <w:docPart w:val="E6DA7835681F405DA02302A0BDF7A93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2A66BD59" w14:textId="25E68FF7" w:rsidR="00036450" w:rsidRDefault="00FE699D" w:rsidP="009260CD">
            <w:r>
              <w:t>Full stack developer with background of c</w:t>
            </w:r>
            <w:r>
              <w:t xml:space="preserve">hemical engineer, </w:t>
            </w:r>
            <w:r>
              <w:t>looking</w:t>
            </w:r>
            <w:r>
              <w:t xml:space="preserve"> for an opportunity, where academic </w:t>
            </w:r>
            <w:r>
              <w:t>knowledge, self-study, active learning and my simple</w:t>
            </w:r>
            <w:r>
              <w:t xml:space="preserve"> experiences can be maximized to the ambition level</w:t>
            </w:r>
          </w:p>
          <w:p w14:paraId="427ADAAB" w14:textId="77777777" w:rsidR="00036450" w:rsidRDefault="00036450" w:rsidP="00036450"/>
          <w:p w14:paraId="7E23BC11" w14:textId="77777777" w:rsidR="00036450" w:rsidRPr="00CB0055" w:rsidRDefault="00575AAB" w:rsidP="00CB0055">
            <w:pPr>
              <w:pStyle w:val="Heading3"/>
            </w:pPr>
            <w:sdt>
              <w:sdtPr>
                <w:id w:val="-1954003311"/>
                <w:placeholder>
                  <w:docPart w:val="8DCF06864A7943DD8315E36A1C6548CE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039FE">
                  <w:t>Contact</w:t>
                </w:r>
              </w:sdtContent>
            </w:sdt>
          </w:p>
          <w:p w14:paraId="341402DF" w14:textId="24148057" w:rsidR="004D3011" w:rsidRPr="004D3011" w:rsidRDefault="00575AAB" w:rsidP="00FE699D">
            <w:sdt>
              <w:sdtPr>
                <w:id w:val="1111563247"/>
                <w:placeholder>
                  <w:docPart w:val="D79A00E3E75240BA9454AF8EFC72D50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FE699D">
              <w:t xml:space="preserve"> 00962792166621</w:t>
            </w:r>
          </w:p>
          <w:p w14:paraId="7F0D50D5" w14:textId="6F71D368" w:rsidR="004D3011" w:rsidRPr="00A10860" w:rsidRDefault="00575AAB" w:rsidP="00FE699D">
            <w:pPr>
              <w:rPr>
                <w:color w:val="0070C0"/>
              </w:rPr>
            </w:pPr>
            <w:sdt>
              <w:sdtPr>
                <w:id w:val="-672802004"/>
                <w:placeholder>
                  <w:docPart w:val="7ACF5167E7D640649D55F15027B908A5"/>
                </w:placeholder>
                <w:temporary/>
                <w:showingPlcHdr/>
                <w15:appearance w15:val="hidden"/>
              </w:sdtPr>
              <w:sdtEndPr/>
              <w:sdtContent>
                <w:r w:rsidR="0070340F">
                  <w:t>LINKEDIN:</w:t>
                </w:r>
              </w:sdtContent>
            </w:sdt>
            <w:r w:rsidR="00FE699D">
              <w:t xml:space="preserve"> </w:t>
            </w:r>
            <w:hyperlink r:id="rId9" w:history="1">
              <w:r w:rsidR="00FE699D" w:rsidRPr="00A10860">
                <w:rPr>
                  <w:rStyle w:val="Hyperlink"/>
                  <w:color w:val="0070C0"/>
                </w:rPr>
                <w:t>www.linkedin.com/in/hasan-abu-hashem</w:t>
              </w:r>
            </w:hyperlink>
          </w:p>
          <w:p w14:paraId="3CE2EBFF" w14:textId="77777777" w:rsidR="004D3011" w:rsidRDefault="004D3011" w:rsidP="004D3011"/>
          <w:p w14:paraId="68846FC6" w14:textId="77777777" w:rsidR="004D3011" w:rsidRDefault="00575AAB" w:rsidP="004D3011">
            <w:sdt>
              <w:sdtPr>
                <w:id w:val="-240260293"/>
                <w:placeholder>
                  <w:docPart w:val="F6ECB3C87FAF4133B4E54A96D070E07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</w:t>
                </w:r>
              </w:sdtContent>
            </w:sdt>
          </w:p>
          <w:p w14:paraId="3BC0EC7A" w14:textId="183092A6" w:rsidR="00036450" w:rsidRPr="00A10860" w:rsidRDefault="00FE699D" w:rsidP="0070340F">
            <w:pPr>
              <w:rPr>
                <w:color w:val="0070C0"/>
              </w:rPr>
            </w:pPr>
            <w:hyperlink r:id="rId10" w:history="1">
              <w:r w:rsidRPr="00A10860">
                <w:rPr>
                  <w:rStyle w:val="Hyperlink"/>
                  <w:color w:val="0070C0"/>
                </w:rPr>
                <w:t>Hasan_che@icloud.com</w:t>
              </w:r>
            </w:hyperlink>
          </w:p>
          <w:p w14:paraId="733CCD39" w14:textId="0A9E1685" w:rsidR="004D3011" w:rsidRPr="00CB0055" w:rsidRDefault="00FE699D" w:rsidP="00C039FE">
            <w:pPr>
              <w:pStyle w:val="Heading3"/>
            </w:pPr>
            <w:r>
              <w:t xml:space="preserve">Certification </w:t>
            </w:r>
          </w:p>
          <w:p w14:paraId="595F19DF" w14:textId="77777777" w:rsidR="006C1D9D" w:rsidRDefault="00FE699D" w:rsidP="0070340F">
            <w:r>
              <w:t xml:space="preserve">Introduction for CHEMCAD Ju Gate 12/2014 - 01/2015 CHEMCAD is </w:t>
            </w:r>
            <w:proofErr w:type="spellStart"/>
            <w:r>
              <w:t>Chemstations</w:t>
            </w:r>
            <w:proofErr w:type="spellEnd"/>
            <w:r>
              <w:t xml:space="preserve"> software suite for process simulation that broadens an engineer’s capabilities and increases productivity</w:t>
            </w:r>
            <w:r>
              <w:t>.</w:t>
            </w:r>
          </w:p>
          <w:p w14:paraId="44C1BBD8" w14:textId="77777777" w:rsidR="00FE699D" w:rsidRDefault="00FE699D" w:rsidP="0070340F"/>
          <w:p w14:paraId="0136B3C9" w14:textId="3E19D42D" w:rsidR="00A10860" w:rsidRDefault="00FE699D" w:rsidP="00A10860">
            <w:r>
              <w:t>Good Manufacturing Practice Jordanian Engineers Association 10/2018 - 12/2018 A set of principles and procedures for therapeutic goods, helps ensure that the products manufactured will have the required quality.</w:t>
            </w:r>
          </w:p>
          <w:p w14:paraId="58DE56FF" w14:textId="621DEC58" w:rsidR="00A10860" w:rsidRDefault="00A10860" w:rsidP="00A10860">
            <w:pPr>
              <w:pStyle w:val="Heading3"/>
            </w:pPr>
            <w:r>
              <w:t xml:space="preserve">Languages </w:t>
            </w:r>
          </w:p>
          <w:p w14:paraId="17DE4E86" w14:textId="77777777" w:rsidR="00A10860" w:rsidRDefault="00A10860" w:rsidP="00A10860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6EDFB3ED" w14:textId="77777777" w:rsidR="00A10860" w:rsidRDefault="00A10860" w:rsidP="00A10860">
            <w:pPr>
              <w:pStyle w:val="ListParagraph"/>
              <w:numPr>
                <w:ilvl w:val="0"/>
                <w:numId w:val="7"/>
              </w:numPr>
            </w:pPr>
            <w:r>
              <w:t>JavaScript &amp; React</w:t>
            </w:r>
          </w:p>
          <w:p w14:paraId="5D077553" w14:textId="77777777" w:rsidR="00A10860" w:rsidRDefault="00A10860" w:rsidP="00A10860">
            <w:pPr>
              <w:pStyle w:val="ListParagraph"/>
              <w:numPr>
                <w:ilvl w:val="0"/>
                <w:numId w:val="7"/>
              </w:numPr>
            </w:pPr>
            <w:r>
              <w:t xml:space="preserve">PHP &amp; Laravel </w:t>
            </w:r>
          </w:p>
          <w:p w14:paraId="7C816482" w14:textId="77777777" w:rsidR="00A10860" w:rsidRDefault="00A10860" w:rsidP="00A1086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Wordpress</w:t>
            </w:r>
            <w:proofErr w:type="spellEnd"/>
            <w:r>
              <w:t xml:space="preserve"> </w:t>
            </w:r>
          </w:p>
          <w:p w14:paraId="3AC25960" w14:textId="61D4E525" w:rsidR="00A10860" w:rsidRDefault="00A10860" w:rsidP="00A1086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Github</w:t>
            </w:r>
            <w:proofErr w:type="spellEnd"/>
          </w:p>
          <w:p w14:paraId="02138CB9" w14:textId="4F45906C" w:rsidR="00A10860" w:rsidRPr="00A10860" w:rsidRDefault="00A10860" w:rsidP="00A10860">
            <w:pPr>
              <w:pStyle w:val="ListParagraph"/>
            </w:pPr>
          </w:p>
        </w:tc>
        <w:tc>
          <w:tcPr>
            <w:tcW w:w="681" w:type="dxa"/>
          </w:tcPr>
          <w:p w14:paraId="430A502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64" w:type="dxa"/>
          </w:tcPr>
          <w:p w14:paraId="7DB2A650" w14:textId="77777777" w:rsidR="00036450" w:rsidRDefault="00575AAB" w:rsidP="00036450">
            <w:pPr>
              <w:pStyle w:val="Heading2"/>
            </w:pPr>
            <w:sdt>
              <w:sdtPr>
                <w:id w:val="1001553383"/>
                <w:placeholder>
                  <w:docPart w:val="5734C33C312B48EF8CBB56ECEDE2B53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49A34558" w14:textId="5C236725" w:rsidR="00C80811" w:rsidRDefault="00FE699D" w:rsidP="00B359E4">
            <w:pPr>
              <w:pStyle w:val="Heading4"/>
            </w:pPr>
            <w:r>
              <w:t>Operation Executive- Express operation</w:t>
            </w:r>
          </w:p>
          <w:p w14:paraId="17A82B98" w14:textId="62989A7A" w:rsidR="00036450" w:rsidRPr="00FE699D" w:rsidRDefault="00FE699D" w:rsidP="00B359E4">
            <w:pPr>
              <w:pStyle w:val="Heading4"/>
              <w:rPr>
                <w:b w:val="0"/>
                <w:bCs/>
              </w:rPr>
            </w:pPr>
            <w:r>
              <w:t xml:space="preserve">Aramex Company </w:t>
            </w:r>
            <w:r w:rsidRPr="00FE699D">
              <w:rPr>
                <w:b w:val="0"/>
                <w:bCs/>
              </w:rPr>
              <w:t xml:space="preserve">Amman- </w:t>
            </w:r>
            <w:proofErr w:type="spellStart"/>
            <w:r w:rsidRPr="00FE699D">
              <w:rPr>
                <w:b w:val="0"/>
                <w:bCs/>
              </w:rPr>
              <w:t>Al_Muqabblain</w:t>
            </w:r>
            <w:proofErr w:type="spellEnd"/>
          </w:p>
          <w:p w14:paraId="32E80C46" w14:textId="77777777" w:rsidR="00512232" w:rsidRDefault="00512232" w:rsidP="00C039FE">
            <w:r>
              <w:t>08/2020 - 07/2021</w:t>
            </w:r>
            <w:r>
              <w:t xml:space="preserve"> </w:t>
            </w:r>
          </w:p>
          <w:p w14:paraId="51679D34" w14:textId="77777777" w:rsidR="00512232" w:rsidRDefault="00512232" w:rsidP="00512232">
            <w:pPr>
              <w:pStyle w:val="ListParagraph"/>
              <w:numPr>
                <w:ilvl w:val="0"/>
                <w:numId w:val="3"/>
              </w:numPr>
            </w:pPr>
            <w:r>
              <w:t>Generate daily &amp; weekly reports from multiple systems to analyze processes and identify potential areas of improvement</w:t>
            </w:r>
          </w:p>
          <w:p w14:paraId="0C948402" w14:textId="77777777" w:rsidR="00512232" w:rsidRDefault="00512232" w:rsidP="00512232">
            <w:pPr>
              <w:pStyle w:val="ListParagraph"/>
              <w:numPr>
                <w:ilvl w:val="0"/>
                <w:numId w:val="3"/>
              </w:numPr>
            </w:pPr>
            <w:r>
              <w:t xml:space="preserve"> Training new employees</w:t>
            </w:r>
          </w:p>
          <w:p w14:paraId="0DAA13EA" w14:textId="0F06A27E" w:rsidR="00036450" w:rsidRDefault="00512232" w:rsidP="00512232">
            <w:pPr>
              <w:pStyle w:val="ListParagraph"/>
              <w:numPr>
                <w:ilvl w:val="0"/>
                <w:numId w:val="3"/>
              </w:numPr>
            </w:pPr>
            <w:r>
              <w:t xml:space="preserve"> Monitoring auditing process</w:t>
            </w:r>
          </w:p>
          <w:p w14:paraId="50CAA710" w14:textId="77777777" w:rsidR="004D3011" w:rsidRDefault="004D3011" w:rsidP="00036450"/>
          <w:p w14:paraId="5F91EA77" w14:textId="77777777" w:rsidR="00512232" w:rsidRDefault="00512232" w:rsidP="000041C4">
            <w:pPr>
              <w:pStyle w:val="Heading4"/>
            </w:pPr>
            <w:r>
              <w:t xml:space="preserve">Team Member I – Ground Operation </w:t>
            </w:r>
          </w:p>
          <w:p w14:paraId="58D955AF" w14:textId="0FFF08DC" w:rsidR="000041C4" w:rsidRDefault="00512232" w:rsidP="00512232">
            <w:pPr>
              <w:pStyle w:val="Heading4"/>
              <w:rPr>
                <w:bCs/>
              </w:rPr>
            </w:pPr>
            <w:r>
              <w:t xml:space="preserve">Aramex Company </w:t>
            </w:r>
            <w:r w:rsidRPr="00FE699D">
              <w:rPr>
                <w:b w:val="0"/>
                <w:bCs/>
              </w:rPr>
              <w:t xml:space="preserve">Amman- </w:t>
            </w:r>
            <w:proofErr w:type="spellStart"/>
            <w:r w:rsidRPr="00FE699D">
              <w:rPr>
                <w:b w:val="0"/>
                <w:bCs/>
              </w:rPr>
              <w:t>Al_Muqabblain</w:t>
            </w:r>
            <w:proofErr w:type="spellEnd"/>
          </w:p>
          <w:p w14:paraId="24B8F910" w14:textId="3AE077A5" w:rsidR="004D3011" w:rsidRPr="004D3011" w:rsidRDefault="00512232" w:rsidP="00B359E4">
            <w:pPr>
              <w:pStyle w:val="Date"/>
            </w:pPr>
            <w:r>
              <w:t>05/2020 - 08/2020</w:t>
            </w:r>
          </w:p>
          <w:p w14:paraId="05B19FD1" w14:textId="77777777" w:rsidR="00512232" w:rsidRDefault="00512232" w:rsidP="00512232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>
              <w:t xml:space="preserve">enior Team leader for Domestic E-commerce </w:t>
            </w:r>
          </w:p>
          <w:p w14:paraId="67379029" w14:textId="4CEB7F0E" w:rsidR="004D3011" w:rsidRDefault="00512232" w:rsidP="00512232">
            <w:pPr>
              <w:pStyle w:val="ListParagraph"/>
              <w:numPr>
                <w:ilvl w:val="0"/>
                <w:numId w:val="4"/>
              </w:numPr>
            </w:pPr>
            <w:r>
              <w:t>Coordinating the communications between the shippers and end user</w:t>
            </w:r>
          </w:p>
          <w:p w14:paraId="01762B5C" w14:textId="77777777" w:rsidR="00A10860" w:rsidRDefault="00A10860" w:rsidP="00A10860">
            <w:pPr>
              <w:pStyle w:val="ListParagraph"/>
            </w:pPr>
          </w:p>
          <w:p w14:paraId="7081A504" w14:textId="072B4138" w:rsidR="00512232" w:rsidRDefault="00512232" w:rsidP="00512232">
            <w:pPr>
              <w:rPr>
                <w:b/>
              </w:rPr>
            </w:pPr>
            <w:r w:rsidRPr="00512232">
              <w:rPr>
                <w:b/>
              </w:rPr>
              <w:t>CRM Team Leader – Domestic E-commerce</w:t>
            </w:r>
          </w:p>
          <w:p w14:paraId="242117B8" w14:textId="6D57C15C" w:rsidR="00512232" w:rsidRDefault="00512232" w:rsidP="00512232">
            <w:pPr>
              <w:pStyle w:val="Heading4"/>
              <w:rPr>
                <w:b w:val="0"/>
                <w:bCs/>
              </w:rPr>
            </w:pPr>
            <w:r>
              <w:t xml:space="preserve">Aramex Company </w:t>
            </w:r>
            <w:r w:rsidRPr="00FE699D">
              <w:rPr>
                <w:b w:val="0"/>
                <w:bCs/>
              </w:rPr>
              <w:t xml:space="preserve">Amman- </w:t>
            </w:r>
            <w:proofErr w:type="spellStart"/>
            <w:r w:rsidRPr="00FE699D">
              <w:rPr>
                <w:b w:val="0"/>
                <w:bCs/>
              </w:rPr>
              <w:t>Al_Muqabblain</w:t>
            </w:r>
            <w:proofErr w:type="spellEnd"/>
          </w:p>
          <w:p w14:paraId="5AA1CD5F" w14:textId="09878961" w:rsidR="00512232" w:rsidRDefault="00512232" w:rsidP="00512232">
            <w:r>
              <w:t>09/2019 - 05/2020</w:t>
            </w:r>
          </w:p>
          <w:p w14:paraId="6D1AA28C" w14:textId="7EC053E9" w:rsidR="00512232" w:rsidRDefault="00512232" w:rsidP="00512232">
            <w:pPr>
              <w:pStyle w:val="ListParagraph"/>
              <w:numPr>
                <w:ilvl w:val="0"/>
                <w:numId w:val="5"/>
              </w:numPr>
            </w:pPr>
            <w:r>
              <w:t xml:space="preserve">Supervising &amp; </w:t>
            </w:r>
            <w:r>
              <w:t>monitoring</w:t>
            </w:r>
            <w:r>
              <w:t xml:space="preserve"> the process</w:t>
            </w:r>
          </w:p>
          <w:p w14:paraId="0CEB1B17" w14:textId="5A962723" w:rsidR="00512232" w:rsidRDefault="00512232" w:rsidP="00512232">
            <w:pPr>
              <w:pStyle w:val="ListParagraph"/>
              <w:numPr>
                <w:ilvl w:val="0"/>
                <w:numId w:val="5"/>
              </w:numPr>
            </w:pPr>
            <w:r>
              <w:t>Following up with the shippers</w:t>
            </w:r>
          </w:p>
          <w:p w14:paraId="4D685E27" w14:textId="77777777" w:rsidR="00512232" w:rsidRPr="00512232" w:rsidRDefault="00512232" w:rsidP="00512232">
            <w:pPr>
              <w:ind w:left="360"/>
            </w:pPr>
          </w:p>
          <w:p w14:paraId="7DA307B5" w14:textId="726B9AB2" w:rsidR="00512232" w:rsidRDefault="00512232" w:rsidP="00512232">
            <w:pPr>
              <w:rPr>
                <w:b/>
              </w:rPr>
            </w:pPr>
            <w:r w:rsidRPr="00512232">
              <w:rPr>
                <w:b/>
              </w:rPr>
              <w:t>Procurement Officer</w:t>
            </w:r>
          </w:p>
          <w:p w14:paraId="251A86E4" w14:textId="71F2B8DD" w:rsidR="00512232" w:rsidRPr="00512232" w:rsidRDefault="00512232" w:rsidP="00512232">
            <w:pPr>
              <w:rPr>
                <w:b/>
                <w:bCs/>
              </w:rPr>
            </w:pPr>
            <w:r w:rsidRPr="00512232">
              <w:rPr>
                <w:b/>
                <w:bCs/>
              </w:rPr>
              <w:t>J</w:t>
            </w:r>
            <w:r w:rsidRPr="00512232">
              <w:rPr>
                <w:b/>
                <w:bCs/>
              </w:rPr>
              <w:t>ordan Valley Supermarket</w:t>
            </w:r>
            <w:r>
              <w:rPr>
                <w:b/>
                <w:bCs/>
              </w:rPr>
              <w:t>-</w:t>
            </w:r>
            <w:r>
              <w:t xml:space="preserve"> </w:t>
            </w:r>
            <w:r>
              <w:t>Amman - Gardens St</w:t>
            </w:r>
            <w:r>
              <w:t>.</w:t>
            </w:r>
          </w:p>
          <w:p w14:paraId="2171C1B6" w14:textId="07AADA65" w:rsidR="00512232" w:rsidRDefault="00512232" w:rsidP="00512232">
            <w:r>
              <w:t xml:space="preserve"> 09/2018 - 12/2019</w:t>
            </w:r>
          </w:p>
          <w:p w14:paraId="2248BB3B" w14:textId="77777777" w:rsidR="00512232" w:rsidRDefault="00512232" w:rsidP="00512232">
            <w:pPr>
              <w:pStyle w:val="ListParagraph"/>
              <w:numPr>
                <w:ilvl w:val="0"/>
                <w:numId w:val="6"/>
              </w:numPr>
            </w:pPr>
            <w:r>
              <w:t>Responsible of purchasing orders</w:t>
            </w:r>
          </w:p>
          <w:p w14:paraId="4088FB94" w14:textId="78EE5E4F" w:rsidR="00512232" w:rsidRPr="00512232" w:rsidRDefault="00512232" w:rsidP="0051223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Oversee inventory process and reporting</w:t>
            </w:r>
          </w:p>
          <w:p w14:paraId="6BA4F22F" w14:textId="7A77EC15" w:rsidR="00512232" w:rsidRDefault="00512232" w:rsidP="00512232">
            <w:pPr>
              <w:rPr>
                <w:b/>
              </w:rPr>
            </w:pPr>
          </w:p>
          <w:p w14:paraId="65A8E041" w14:textId="6BF0876F" w:rsidR="00512232" w:rsidRPr="00A10860" w:rsidRDefault="00512232" w:rsidP="00512232">
            <w:pPr>
              <w:rPr>
                <w:b/>
                <w:bCs/>
              </w:rPr>
            </w:pPr>
            <w:r w:rsidRPr="00A10860">
              <w:rPr>
                <w:b/>
                <w:bCs/>
              </w:rPr>
              <w:t>P</w:t>
            </w:r>
            <w:r w:rsidRPr="00A10860">
              <w:rPr>
                <w:b/>
                <w:bCs/>
              </w:rPr>
              <w:t>ractical Trainer</w:t>
            </w:r>
          </w:p>
          <w:p w14:paraId="05888C9E" w14:textId="519168A4" w:rsidR="00A10860" w:rsidRDefault="00A10860" w:rsidP="00512232">
            <w:r w:rsidRPr="00A10860">
              <w:rPr>
                <w:b/>
                <w:bCs/>
              </w:rPr>
              <w:t>The Water, Energy and Environment Center</w:t>
            </w:r>
            <w:r>
              <w:rPr>
                <w:b/>
                <w:bCs/>
              </w:rPr>
              <w:t>-</w:t>
            </w:r>
            <w:r w:rsidRPr="00A10860">
              <w:t xml:space="preserve"> The University of Jordan</w:t>
            </w:r>
          </w:p>
          <w:p w14:paraId="526840E1" w14:textId="447DDA63" w:rsidR="00A10860" w:rsidRDefault="00A10860" w:rsidP="00512232">
            <w:r>
              <w:t>06/2018 - 09/2018</w:t>
            </w:r>
          </w:p>
          <w:p w14:paraId="12B69894" w14:textId="318D3EFF" w:rsidR="00A10860" w:rsidRPr="00A10860" w:rsidRDefault="00A10860" w:rsidP="00512232">
            <w:pPr>
              <w:rPr>
                <w:b/>
                <w:bCs/>
              </w:rPr>
            </w:pPr>
            <w:r>
              <w:t>Solving real problems in water management, treatments and reuse groundwater management, irrigation and hydro- logical monitoring</w:t>
            </w:r>
          </w:p>
          <w:p w14:paraId="59A25B52" w14:textId="77777777" w:rsidR="000041C4" w:rsidRDefault="00575AAB" w:rsidP="000041C4">
            <w:pPr>
              <w:pStyle w:val="Heading2"/>
            </w:pPr>
            <w:sdt>
              <w:sdtPr>
                <w:id w:val="-1447144958"/>
                <w:placeholder>
                  <w:docPart w:val="0719734266244F9C801509180768B92C"/>
                </w:placeholder>
                <w:temporary/>
                <w:showingPlcHdr/>
                <w15:appearance w15:val="hidden"/>
              </w:sdtPr>
              <w:sdtEndPr/>
              <w:sdtContent>
                <w:r w:rsidR="000041C4" w:rsidRPr="00036450">
                  <w:t>EDUCATION</w:t>
                </w:r>
              </w:sdtContent>
            </w:sdt>
          </w:p>
          <w:p w14:paraId="44963E3E" w14:textId="3917EB98" w:rsidR="000041C4" w:rsidRPr="00036450" w:rsidRDefault="00512232" w:rsidP="000041C4">
            <w:pPr>
              <w:pStyle w:val="Heading4"/>
            </w:pPr>
            <w:r>
              <w:t>Chemical Engineering</w:t>
            </w:r>
          </w:p>
          <w:p w14:paraId="52DEA81D" w14:textId="715752EF" w:rsidR="000041C4" w:rsidRPr="00B359E4" w:rsidRDefault="00512232" w:rsidP="000041C4">
            <w:pPr>
              <w:pStyle w:val="Date"/>
            </w:pPr>
            <w:r>
              <w:t>01/2012</w:t>
            </w:r>
            <w:r>
              <w:t xml:space="preserve"> </w:t>
            </w:r>
            <w:r>
              <w:t>- 01/2018</w:t>
            </w:r>
          </w:p>
          <w:p w14:paraId="3F3F5CFB" w14:textId="6AA6EDC5" w:rsidR="00512232" w:rsidRPr="00036450" w:rsidRDefault="00512232" w:rsidP="00512232">
            <w:pPr>
              <w:pStyle w:val="Date"/>
            </w:pPr>
            <w:r>
              <w:t>University of Jordan</w:t>
            </w:r>
          </w:p>
          <w:p w14:paraId="42E44756" w14:textId="0F23408C" w:rsidR="000041C4" w:rsidRDefault="000041C4" w:rsidP="000041C4"/>
          <w:p w14:paraId="566FF23B" w14:textId="13087B35" w:rsidR="00512232" w:rsidRDefault="00512232" w:rsidP="000041C4">
            <w:pPr>
              <w:rPr>
                <w:b/>
              </w:rPr>
            </w:pPr>
            <w:r w:rsidRPr="00512232">
              <w:rPr>
                <w:b/>
              </w:rPr>
              <w:t>Scientific Stream</w:t>
            </w:r>
          </w:p>
          <w:p w14:paraId="476B650A" w14:textId="603CA9DA" w:rsidR="00A10860" w:rsidRDefault="00A10860" w:rsidP="000041C4">
            <w:pPr>
              <w:rPr>
                <w:b/>
              </w:rPr>
            </w:pPr>
            <w:r>
              <w:t>2010 - 2011</w:t>
            </w:r>
          </w:p>
          <w:p w14:paraId="097CFC2A" w14:textId="77777777" w:rsidR="00036450" w:rsidRDefault="00512232" w:rsidP="00A10860">
            <w:r>
              <w:t>Salt Academy School</w:t>
            </w:r>
          </w:p>
          <w:p w14:paraId="7E19B52D" w14:textId="77777777" w:rsidR="00A10860" w:rsidRDefault="00A10860" w:rsidP="00A10860"/>
          <w:p w14:paraId="3FE103CC" w14:textId="1AE27E73" w:rsidR="00A10860" w:rsidRPr="00A10860" w:rsidRDefault="00A10860" w:rsidP="00A10860">
            <w:pPr>
              <w:rPr>
                <w:b/>
              </w:rPr>
            </w:pPr>
          </w:p>
        </w:tc>
      </w:tr>
    </w:tbl>
    <w:p w14:paraId="6FA476FB" w14:textId="77777777" w:rsidR="0043117B" w:rsidRDefault="00575AAB" w:rsidP="000C45FF">
      <w:pPr>
        <w:tabs>
          <w:tab w:val="left" w:pos="990"/>
        </w:tabs>
      </w:pPr>
    </w:p>
    <w:sectPr w:rsidR="0043117B" w:rsidSect="00A1086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3BC6" w14:textId="77777777" w:rsidR="00FE699D" w:rsidRDefault="00FE699D" w:rsidP="000C45FF">
      <w:r>
        <w:separator/>
      </w:r>
    </w:p>
  </w:endnote>
  <w:endnote w:type="continuationSeparator" w:id="0">
    <w:p w14:paraId="0C358E62" w14:textId="77777777" w:rsidR="00FE699D" w:rsidRDefault="00FE699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2101" w14:textId="77777777" w:rsidR="00FE699D" w:rsidRDefault="00FE699D" w:rsidP="000C45FF">
      <w:r>
        <w:separator/>
      </w:r>
    </w:p>
  </w:footnote>
  <w:footnote w:type="continuationSeparator" w:id="0">
    <w:p w14:paraId="2C0D90F2" w14:textId="77777777" w:rsidR="00FE699D" w:rsidRDefault="00FE699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8D7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78E8A0" wp14:editId="118113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4" name="Graphic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3B46"/>
    <w:multiLevelType w:val="hybridMultilevel"/>
    <w:tmpl w:val="4D10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EAD441D"/>
    <w:multiLevelType w:val="hybridMultilevel"/>
    <w:tmpl w:val="B662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DE1"/>
    <w:multiLevelType w:val="hybridMultilevel"/>
    <w:tmpl w:val="370E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0F25"/>
    <w:multiLevelType w:val="hybridMultilevel"/>
    <w:tmpl w:val="6F6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B6699"/>
    <w:multiLevelType w:val="hybridMultilevel"/>
    <w:tmpl w:val="7FE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43A67"/>
    <w:multiLevelType w:val="hybridMultilevel"/>
    <w:tmpl w:val="A75C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5342">
    <w:abstractNumId w:val="1"/>
  </w:num>
  <w:num w:numId="2" w16cid:durableId="705832756">
    <w:abstractNumId w:val="2"/>
  </w:num>
  <w:num w:numId="3" w16cid:durableId="2115133191">
    <w:abstractNumId w:val="3"/>
  </w:num>
  <w:num w:numId="4" w16cid:durableId="602998793">
    <w:abstractNumId w:val="6"/>
  </w:num>
  <w:num w:numId="5" w16cid:durableId="1824589063">
    <w:abstractNumId w:val="0"/>
  </w:num>
  <w:num w:numId="6" w16cid:durableId="473064193">
    <w:abstractNumId w:val="5"/>
  </w:num>
  <w:num w:numId="7" w16cid:durableId="148276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9D"/>
    <w:rsid w:val="000041C4"/>
    <w:rsid w:val="00036450"/>
    <w:rsid w:val="00094499"/>
    <w:rsid w:val="00094FD6"/>
    <w:rsid w:val="00096D1F"/>
    <w:rsid w:val="000C45FF"/>
    <w:rsid w:val="000E3FD1"/>
    <w:rsid w:val="00112054"/>
    <w:rsid w:val="001525E1"/>
    <w:rsid w:val="001671F6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7CF1"/>
    <w:rsid w:val="0030481B"/>
    <w:rsid w:val="00311F9F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12232"/>
    <w:rsid w:val="0052113A"/>
    <w:rsid w:val="005262AC"/>
    <w:rsid w:val="00575AAB"/>
    <w:rsid w:val="005E39D5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775E1"/>
    <w:rsid w:val="007867A0"/>
    <w:rsid w:val="007927F5"/>
    <w:rsid w:val="00802CA0"/>
    <w:rsid w:val="008D7080"/>
    <w:rsid w:val="009260CD"/>
    <w:rsid w:val="00952C25"/>
    <w:rsid w:val="009B539F"/>
    <w:rsid w:val="00A10860"/>
    <w:rsid w:val="00A2118D"/>
    <w:rsid w:val="00A40869"/>
    <w:rsid w:val="00AD76E2"/>
    <w:rsid w:val="00AF6D44"/>
    <w:rsid w:val="00B20152"/>
    <w:rsid w:val="00B359E4"/>
    <w:rsid w:val="00B45372"/>
    <w:rsid w:val="00B57D98"/>
    <w:rsid w:val="00B70850"/>
    <w:rsid w:val="00BE2258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070C"/>
    <w:rsid w:val="00DD172A"/>
    <w:rsid w:val="00E15CD7"/>
    <w:rsid w:val="00E25A26"/>
    <w:rsid w:val="00E4381A"/>
    <w:rsid w:val="00E55D74"/>
    <w:rsid w:val="00F05EDE"/>
    <w:rsid w:val="00F364A3"/>
    <w:rsid w:val="00F60274"/>
    <w:rsid w:val="00F77FB9"/>
    <w:rsid w:val="00FB068F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39A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34"/>
    <w:semiHidden/>
    <w:qFormat/>
    <w:rsid w:val="0051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asan_che@iclou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fdd9aefa2a682473/Documents/www.linkedin.com/in/hasan-abu-hashe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DA7835681F405DA02302A0BDF7A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ADC3-37FF-43C8-A325-FE71EC224213}"/>
      </w:docPartPr>
      <w:docPartBody>
        <w:p w:rsidR="00000000" w:rsidRDefault="009910C2">
          <w:pPr>
            <w:pStyle w:val="E6DA7835681F405DA02302A0BDF7A930"/>
          </w:pPr>
          <w:r w:rsidRPr="00D5459D">
            <w:t>Profile</w:t>
          </w:r>
        </w:p>
      </w:docPartBody>
    </w:docPart>
    <w:docPart>
      <w:docPartPr>
        <w:name w:val="8DCF06864A7943DD8315E36A1C654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7088-ED1A-4D69-BB49-FA9D78180044}"/>
      </w:docPartPr>
      <w:docPartBody>
        <w:p w:rsidR="00000000" w:rsidRDefault="009910C2">
          <w:pPr>
            <w:pStyle w:val="8DCF06864A7943DD8315E36A1C6548CE"/>
          </w:pPr>
          <w:r w:rsidRPr="00C039FE">
            <w:t>Contact</w:t>
          </w:r>
        </w:p>
      </w:docPartBody>
    </w:docPart>
    <w:docPart>
      <w:docPartPr>
        <w:name w:val="D79A00E3E75240BA9454AF8EFC72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4545-05E6-481D-AC8A-F28FEF8CBE0D}"/>
      </w:docPartPr>
      <w:docPartBody>
        <w:p w:rsidR="00000000" w:rsidRDefault="009910C2">
          <w:pPr>
            <w:pStyle w:val="D79A00E3E75240BA9454AF8EFC72D502"/>
          </w:pPr>
          <w:r w:rsidRPr="004D3011">
            <w:t>PHONE:</w:t>
          </w:r>
        </w:p>
      </w:docPartBody>
    </w:docPart>
    <w:docPart>
      <w:docPartPr>
        <w:name w:val="7ACF5167E7D640649D55F15027B9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CFC2F-F379-4A2A-858C-3431961A086A}"/>
      </w:docPartPr>
      <w:docPartBody>
        <w:p w:rsidR="00000000" w:rsidRDefault="009910C2">
          <w:pPr>
            <w:pStyle w:val="7ACF5167E7D640649D55F15027B908A5"/>
          </w:pPr>
          <w:r>
            <w:t>LINKEDIN:</w:t>
          </w:r>
        </w:p>
      </w:docPartBody>
    </w:docPart>
    <w:docPart>
      <w:docPartPr>
        <w:name w:val="F6ECB3C87FAF4133B4E54A96D070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8C5C-A0A7-4FCE-B1F8-B5CEAB40A714}"/>
      </w:docPartPr>
      <w:docPartBody>
        <w:p w:rsidR="00000000" w:rsidRDefault="009910C2">
          <w:pPr>
            <w:pStyle w:val="F6ECB3C87FAF4133B4E54A96D070E07C"/>
          </w:pPr>
          <w:r w:rsidRPr="004D3011">
            <w:t>EMAIL</w:t>
          </w:r>
        </w:p>
      </w:docPartBody>
    </w:docPart>
    <w:docPart>
      <w:docPartPr>
        <w:name w:val="5734C33C312B48EF8CBB56ECEDE2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DDB5-2EA9-4335-95D3-181C6F6E1888}"/>
      </w:docPartPr>
      <w:docPartBody>
        <w:p w:rsidR="00000000" w:rsidRDefault="009910C2">
          <w:pPr>
            <w:pStyle w:val="5734C33C312B48EF8CBB56ECEDE2B531"/>
          </w:pPr>
          <w:r w:rsidRPr="00036450">
            <w:t>WORK EXPERIENCE</w:t>
          </w:r>
        </w:p>
      </w:docPartBody>
    </w:docPart>
    <w:docPart>
      <w:docPartPr>
        <w:name w:val="0719734266244F9C801509180768B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D029E-B807-4F85-A295-837CA5307343}"/>
      </w:docPartPr>
      <w:docPartBody>
        <w:p w:rsidR="00000000" w:rsidRDefault="009910C2">
          <w:pPr>
            <w:pStyle w:val="0719734266244F9C801509180768B92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9639232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C2"/>
    <w:rsid w:val="009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7C00A1EA0A4396BE4AD21001941B27">
    <w:name w:val="D07C00A1EA0A4396BE4AD21001941B27"/>
  </w:style>
  <w:style w:type="paragraph" w:customStyle="1" w:styleId="E6DA7835681F405DA02302A0BDF7A930">
    <w:name w:val="E6DA7835681F405DA02302A0BDF7A930"/>
  </w:style>
  <w:style w:type="paragraph" w:customStyle="1" w:styleId="8886C38972874DB09548C80943CFD1FF">
    <w:name w:val="8886C38972874DB09548C80943CFD1FF"/>
  </w:style>
  <w:style w:type="paragraph" w:customStyle="1" w:styleId="8DCF06864A7943DD8315E36A1C6548CE">
    <w:name w:val="8DCF06864A7943DD8315E36A1C6548CE"/>
  </w:style>
  <w:style w:type="paragraph" w:customStyle="1" w:styleId="D79A00E3E75240BA9454AF8EFC72D502">
    <w:name w:val="D79A00E3E75240BA9454AF8EFC72D502"/>
  </w:style>
  <w:style w:type="paragraph" w:customStyle="1" w:styleId="CC8FC95DE9EB4904A732B3F333DBC49B">
    <w:name w:val="CC8FC95DE9EB4904A732B3F333DBC49B"/>
  </w:style>
  <w:style w:type="paragraph" w:customStyle="1" w:styleId="7ACF5167E7D640649D55F15027B908A5">
    <w:name w:val="7ACF5167E7D640649D55F15027B908A5"/>
  </w:style>
  <w:style w:type="paragraph" w:customStyle="1" w:styleId="B72D4C40A1854957B20D172FD44ABBE6">
    <w:name w:val="B72D4C40A1854957B20D172FD44ABBE6"/>
  </w:style>
  <w:style w:type="paragraph" w:customStyle="1" w:styleId="F6ECB3C87FAF4133B4E54A96D070E07C">
    <w:name w:val="F6ECB3C87FAF4133B4E54A96D070E07C"/>
  </w:style>
  <w:style w:type="paragraph" w:customStyle="1" w:styleId="0C7F3FA0343F474494B28044F537D67D">
    <w:name w:val="0C7F3FA0343F474494B28044F537D67D"/>
  </w:style>
  <w:style w:type="paragraph" w:customStyle="1" w:styleId="DC190E5BBE574D89873E828A9D840DDE">
    <w:name w:val="DC190E5BBE574D89873E828A9D840DDE"/>
  </w:style>
  <w:style w:type="paragraph" w:customStyle="1" w:styleId="8F66789124504CC3B381CB7B69732ECE">
    <w:name w:val="8F66789124504CC3B381CB7B69732ECE"/>
  </w:style>
  <w:style w:type="paragraph" w:customStyle="1" w:styleId="5734C33C312B48EF8CBB56ECEDE2B531">
    <w:name w:val="5734C33C312B48EF8CBB56ECEDE2B531"/>
  </w:style>
  <w:style w:type="paragraph" w:customStyle="1" w:styleId="E82AF4B30D4A4750B71B9FAF6DA03D3B">
    <w:name w:val="E82AF4B30D4A4750B71B9FAF6DA03D3B"/>
  </w:style>
  <w:style w:type="paragraph" w:customStyle="1" w:styleId="EFB24D05A1CF43D5B4C01C3DB88B8DF7">
    <w:name w:val="EFB24D05A1CF43D5B4C01C3DB88B8DF7"/>
  </w:style>
  <w:style w:type="paragraph" w:customStyle="1" w:styleId="44136BCA1DDF4632B8CD2DEC339201F9">
    <w:name w:val="44136BCA1DDF4632B8CD2DEC339201F9"/>
  </w:style>
  <w:style w:type="paragraph" w:customStyle="1" w:styleId="AE4021E28CAB4B70ADBC38AB1D4E9759">
    <w:name w:val="AE4021E28CAB4B70ADBC38AB1D4E9759"/>
  </w:style>
  <w:style w:type="paragraph" w:customStyle="1" w:styleId="6E1F0E95F7DA46E29D8E5F7FF8E9F1E5">
    <w:name w:val="6E1F0E95F7DA46E29D8E5F7FF8E9F1E5"/>
  </w:style>
  <w:style w:type="paragraph" w:customStyle="1" w:styleId="A50420EFFC9D4EB4B845880F520006A6">
    <w:name w:val="A50420EFFC9D4EB4B845880F520006A6"/>
  </w:style>
  <w:style w:type="paragraph" w:customStyle="1" w:styleId="AA84086C3AE648508490728E5E2604BF">
    <w:name w:val="AA84086C3AE648508490728E5E2604BF"/>
  </w:style>
  <w:style w:type="paragraph" w:customStyle="1" w:styleId="2F519A258D0649DDB2DFA618248783F7">
    <w:name w:val="2F519A258D0649DDB2DFA618248783F7"/>
  </w:style>
  <w:style w:type="paragraph" w:customStyle="1" w:styleId="0719734266244F9C801509180768B92C">
    <w:name w:val="0719734266244F9C801509180768B92C"/>
  </w:style>
  <w:style w:type="paragraph" w:customStyle="1" w:styleId="E901FB5867A246099764EFF708912808">
    <w:name w:val="E901FB5867A246099764EFF708912808"/>
  </w:style>
  <w:style w:type="paragraph" w:customStyle="1" w:styleId="520B3E4FE3E04DBD956EA445999C091E">
    <w:name w:val="520B3E4FE3E04DBD956EA445999C091E"/>
  </w:style>
  <w:style w:type="paragraph" w:customStyle="1" w:styleId="3562D998535D45EDB963190A94F1D33A">
    <w:name w:val="3562D998535D45EDB963190A94F1D33A"/>
  </w:style>
  <w:style w:type="paragraph" w:customStyle="1" w:styleId="7D943886823542888DC97DD17E96A36B">
    <w:name w:val="7D943886823542888DC97DD17E96A36B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paragraph" w:customStyle="1" w:styleId="4CDAB3789F794660B367C0396A88EF34">
    <w:name w:val="4CDAB3789F794660B367C0396A88EF34"/>
  </w:style>
  <w:style w:type="paragraph" w:customStyle="1" w:styleId="F86254D10F79461C85ABB90DD337E5EB">
    <w:name w:val="F86254D10F79461C85ABB90DD337E5EB"/>
    <w:rsid w:val="009910C2"/>
  </w:style>
  <w:style w:type="paragraph" w:customStyle="1" w:styleId="E5E020636E9F4271B8363AA4D2A2FA7A">
    <w:name w:val="E5E020636E9F4271B8363AA4D2A2FA7A"/>
    <w:rsid w:val="009910C2"/>
  </w:style>
  <w:style w:type="paragraph" w:customStyle="1" w:styleId="6DA9DA86CB3F4EA78996B10F71F46819">
    <w:name w:val="6DA9DA86CB3F4EA78996B10F71F46819"/>
    <w:rsid w:val="009910C2"/>
  </w:style>
  <w:style w:type="paragraph" w:customStyle="1" w:styleId="420F6310FCAC415DAD4B2D599D07C7AD">
    <w:name w:val="420F6310FCAC415DAD4B2D599D07C7AD"/>
    <w:rsid w:val="009910C2"/>
  </w:style>
  <w:style w:type="paragraph" w:customStyle="1" w:styleId="FD0FA7C7849A401E80770C6F05AF28C1">
    <w:name w:val="FD0FA7C7849A401E80770C6F05AF28C1"/>
    <w:rsid w:val="009910C2"/>
  </w:style>
  <w:style w:type="paragraph" w:customStyle="1" w:styleId="0F8668E48F5D41EB9A8ED606BE7493A6">
    <w:name w:val="0F8668E48F5D41EB9A8ED606BE7493A6"/>
    <w:rsid w:val="00991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2022-11-02T22:59:00Z</dcterms:created>
  <dcterms:modified xsi:type="dcterms:W3CDTF">2022-11-02T22:59:00Z</dcterms:modified>
</cp:coreProperties>
</file>